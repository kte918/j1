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5" w:rsidRDefault="00847D4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E29DEE7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606D8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55CD5" w:rsidRDefault="00755CD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06D8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55CD5" w:rsidRDefault="00847D4D" w:rsidP="00606D8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0C68601D365E4D23AC2F74DAD9E80A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객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체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지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향프로그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래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말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과</w:t>
                                          </w:r>
                                          <w:r w:rsidR="00606D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06D8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55CD5" w:rsidRDefault="00755CD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06D8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55CD5" w:rsidRDefault="00847D4D" w:rsidP="00606D8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171DB13CA5841E79D1F98ED1FB8B26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06D8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DiceGame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55CD5" w:rsidRDefault="00755CD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606D8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55CD5" w:rsidRDefault="00755CD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06D8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55CD5" w:rsidRDefault="00847D4D" w:rsidP="00606D8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0C68601D365E4D23AC2F74DAD9E80A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객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체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지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향프로그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래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말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과</w:t>
                                    </w:r>
                                    <w:r w:rsidR="00606D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06D8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55CD5" w:rsidRDefault="00755CD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06D8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55CD5" w:rsidRDefault="00847D4D" w:rsidP="00606D8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171DB13CA5841E79D1F98ED1FB8B26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6D8F">
                                      <w:rPr>
                                        <w:sz w:val="36"/>
                                        <w:szCs w:val="36"/>
                                      </w:rPr>
                                      <w:t>DiceGame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55CD5" w:rsidRDefault="00755CD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55CD5" w:rsidRDefault="00847D4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6D8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상</w:t>
                                    </w:r>
                                    <w:r w:rsidR="00606D8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명대</w:t>
                                    </w:r>
                                    <w:r w:rsidR="00606D8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학</w:t>
                                    </w:r>
                                    <w:r w:rsidR="00606D8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교</w:t>
                                    </w:r>
                                    <w:r w:rsidR="00606D8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606D8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미</w:t>
                                    </w:r>
                                    <w:r w:rsidR="00606D8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디어</w:t>
                                    </w:r>
                                    <w:r w:rsidR="00606D8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606D8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소프트웨어학과</w:t>
                                    </w:r>
                                  </w:sdtContent>
                                </w:sdt>
                              </w:p>
                              <w:p w:rsidR="00755CD5" w:rsidRDefault="00755CD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55CD5" w:rsidRDefault="00847D4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06D8F">
                                      <w:rPr>
                                        <w:rFonts w:hint="eastAsia"/>
                                      </w:rPr>
                                      <w:t>2016 December 12</w:t>
                                    </w:r>
                                  </w:sdtContent>
                                </w:sdt>
                              </w:p>
                              <w:p w:rsidR="00755CD5" w:rsidRDefault="00847D4D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6D8F">
                                      <w:rPr>
                                        <w:rFonts w:hint="eastAsia"/>
                                      </w:rPr>
                                      <w:t>Gun Hee Kim</w:t>
                                    </w:r>
                                  </w:sdtContent>
                                </w:sdt>
                                <w:r w:rsidR="00606D8F">
                                  <w:t xml:space="preserve"> (</w:t>
                                </w:r>
                                <w:r w:rsidR="00606D8F">
                                  <w:rPr>
                                    <w:rFonts w:hint="eastAsia"/>
                                  </w:rPr>
                                  <w:t>김</w:t>
                                </w:r>
                                <w:r w:rsidR="00606D8F">
                                  <w:t>건희</w:t>
                                </w:r>
                                <w:r w:rsidR="00606D8F">
                                  <w:rPr>
                                    <w:rFonts w:hint="eastAsia"/>
                                  </w:rPr>
                                  <w:t>)</w:t>
                                </w:r>
                                <w:r w:rsidR="00606D8F">
                                  <w:t xml:space="preserve"> </w:t>
                                </w:r>
                              </w:p>
                              <w:p w:rsidR="00606D8F" w:rsidRDefault="00606D8F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학</w:t>
                                </w:r>
                                <w:r>
                                  <w:t>번</w:t>
                                </w:r>
                                <w:r>
                                  <w:rPr>
                                    <w:rFonts w:hint="eastAsia"/>
                                  </w:rPr>
                                  <w:t>: 201415055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755CD5" w:rsidRDefault="00847D4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6D8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상</w:t>
                              </w:r>
                              <w:r w:rsidR="00606D8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명대</w:t>
                              </w:r>
                              <w:r w:rsidR="00606D8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학</w:t>
                              </w:r>
                              <w:r w:rsidR="00606D8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교</w:t>
                              </w:r>
                              <w:r w:rsidR="00606D8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606D8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미</w:t>
                              </w:r>
                              <w:r w:rsidR="00606D8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디어</w:t>
                              </w:r>
                              <w:r w:rsidR="00606D8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606D8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소프트웨어학과</w:t>
                              </w:r>
                            </w:sdtContent>
                          </w:sdt>
                        </w:p>
                        <w:p w:rsidR="00755CD5" w:rsidRDefault="00755CD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55CD5" w:rsidRDefault="00847D4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6D8F">
                                <w:rPr>
                                  <w:rFonts w:hint="eastAsia"/>
                                </w:rPr>
                                <w:t>2016 December 12</w:t>
                              </w:r>
                            </w:sdtContent>
                          </w:sdt>
                        </w:p>
                        <w:p w:rsidR="00755CD5" w:rsidRDefault="00847D4D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6D8F">
                                <w:rPr>
                                  <w:rFonts w:hint="eastAsia"/>
                                </w:rPr>
                                <w:t>Gun Hee Kim</w:t>
                              </w:r>
                            </w:sdtContent>
                          </w:sdt>
                          <w:r w:rsidR="00606D8F">
                            <w:t xml:space="preserve"> (</w:t>
                          </w:r>
                          <w:r w:rsidR="00606D8F">
                            <w:rPr>
                              <w:rFonts w:hint="eastAsia"/>
                            </w:rPr>
                            <w:t>김</w:t>
                          </w:r>
                          <w:r w:rsidR="00606D8F">
                            <w:t>건희</w:t>
                          </w:r>
                          <w:r w:rsidR="00606D8F">
                            <w:rPr>
                              <w:rFonts w:hint="eastAsia"/>
                            </w:rPr>
                            <w:t>)</w:t>
                          </w:r>
                          <w:r w:rsidR="00606D8F">
                            <w:t xml:space="preserve"> </w:t>
                          </w:r>
                        </w:p>
                        <w:p w:rsidR="00606D8F" w:rsidRDefault="00606D8F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학</w:t>
                          </w:r>
                          <w:r>
                            <w:t>번</w:t>
                          </w:r>
                          <w:r>
                            <w:rPr>
                              <w:rFonts w:hint="eastAsia"/>
                            </w:rPr>
                            <w:t>: 201415055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755CD5" w:rsidRDefault="00847D4D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14A0586FED0D4FFDBA8E095212280D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06D8F">
            <w:rPr>
              <w:rFonts w:hint="eastAsia"/>
              <w:smallCaps w:val="0"/>
            </w:rPr>
            <w:t>객체지향프로그래밍</w:t>
          </w:r>
          <w:r w:rsidR="00606D8F">
            <w:rPr>
              <w:rFonts w:hint="eastAsia"/>
              <w:smallCaps w:val="0"/>
            </w:rPr>
            <w:t xml:space="preserve"> </w:t>
          </w:r>
          <w:r w:rsidR="00606D8F">
            <w:rPr>
              <w:rFonts w:hint="eastAsia"/>
              <w:smallCaps w:val="0"/>
            </w:rPr>
            <w:t>기말과제</w:t>
          </w:r>
        </w:sdtContent>
      </w:sdt>
    </w:p>
    <w:p w:rsidR="00755CD5" w:rsidRDefault="00847D4D">
      <w:pPr>
        <w:pStyle w:val="a5"/>
      </w:pPr>
      <w:sdt>
        <w:sdtPr>
          <w:alias w:val="부제"/>
          <w:tag w:val="부제"/>
          <w:id w:val="11808339"/>
          <w:placeholder>
            <w:docPart w:val="4E664A06A075438A957EE3CC745368F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06D8F">
            <w:rPr>
              <w:rFonts w:hint="eastAsia"/>
            </w:rPr>
            <w:t>DiceGame</w:t>
          </w:r>
        </w:sdtContent>
      </w:sdt>
    </w:p>
    <w:p w:rsidR="00755CD5" w:rsidRDefault="00606D8F" w:rsidP="00606D8F">
      <w:pPr>
        <w:rPr>
          <w:b/>
        </w:rPr>
      </w:pPr>
      <w:r w:rsidRPr="00606D8F">
        <w:rPr>
          <w:rFonts w:hint="eastAsia"/>
          <w:b/>
        </w:rPr>
        <w:t>과제의</w:t>
      </w:r>
      <w:r w:rsidRPr="00606D8F">
        <w:rPr>
          <w:b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655972F" wp14:editId="2C95C9A8">
                <wp:simplePos x="0" y="0"/>
                <wp:positionH relativeFrom="column">
                  <wp:posOffset>20320</wp:posOffset>
                </wp:positionH>
                <wp:positionV relativeFrom="paragraph">
                  <wp:posOffset>261999</wp:posOffset>
                </wp:positionV>
                <wp:extent cx="5800298" cy="3739486"/>
                <wp:effectExtent l="19050" t="19050" r="10160" b="13970"/>
                <wp:wrapNone/>
                <wp:docPr id="4" name="순서도: 대체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8" cy="3739486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D8F" w:rsidRDefault="00606D8F" w:rsidP="00606D8F">
                            <w:pPr>
                              <w:pStyle w:val="20"/>
                              <w:shd w:val="clear" w:color="auto" w:fill="FFFFFF"/>
                              <w:spacing w:before="153" w:after="0"/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미니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프로젝트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문제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33"/>
                                <w:szCs w:val="33"/>
                                <w14:textFill>
                                  <w14:solidFill>
                                    <w14:srgbClr w14:val="00000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: dice game</w:t>
                            </w:r>
                          </w:p>
                          <w:p w:rsidR="00606D8F" w:rsidRPr="00606D8F" w:rsidRDefault="00606D8F" w:rsidP="00606D8F">
                            <w:pPr>
                              <w:pStyle w:val="af7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150" w:afterAutospacing="0"/>
                              <w:ind w:left="480" w:right="48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문제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두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사람이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게임을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한다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주사위를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각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1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회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던진다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큰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수가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나온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사람이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이긴다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이긴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사람의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이름을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출력한다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pStyle w:val="af7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150" w:afterAutospacing="0"/>
                              <w:ind w:left="480" w:right="48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과제에서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더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해야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하는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프로그래밍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화면을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만든다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(GUI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는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강의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후반부에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학습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게임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Player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의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이름을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입력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받는다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주사위는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2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번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던진다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이긴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사람은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점수를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획득한다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P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경기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시간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, players,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점수를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기록하고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정렬하여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순서대로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출력한다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606D8F" w:rsidRDefault="00606D8F" w:rsidP="00606D8F">
                            <w:pPr>
                              <w:numPr>
                                <w:ilvl w:val="1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960" w:right="960"/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윷놀이를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할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수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있다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. (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상속을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06D8F">
                              <w:rPr>
                                <w:rFonts w:ascii="Helvetica" w:hAnsi="Helvetica" w:cs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사용한다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606D8F" w:rsidRPr="00606D8F" w:rsidRDefault="00606D8F" w:rsidP="00606D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597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4" o:spid="_x0000_s1028" type="#_x0000_t176" style="position:absolute;margin-left:1.6pt;margin-top:20.65pt;width:456.7pt;height:294.45pt;z-index:25153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" filled="f" strokecolor="red" strokeweight="2.25pt">
                <v:textbox>
                  <w:txbxContent>
                    <w:p w:rsidR="00606D8F" w:rsidRDefault="00606D8F" w:rsidP="00606D8F">
                      <w:pPr>
                        <w:pStyle w:val="20"/>
                        <w:shd w:val="clear" w:color="auto" w:fill="FFFFFF"/>
                        <w:spacing w:before="153" w:after="0"/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미니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프로젝트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문제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33"/>
                          <w:szCs w:val="33"/>
                          <w14:textFill>
                            <w14:solidFill>
                              <w14:srgbClr w14:val="000000">
                                <w14:lumMod w14:val="75000"/>
                              </w14:srgbClr>
                            </w14:solidFill>
                          </w14:textFill>
                        </w:rPr>
                        <w:t>: dice game</w:t>
                      </w:r>
                    </w:p>
                    <w:p w:rsidR="00606D8F" w:rsidRPr="00606D8F" w:rsidRDefault="00606D8F" w:rsidP="00606D8F">
                      <w:pPr>
                        <w:pStyle w:val="af7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150" w:afterAutospacing="0"/>
                        <w:ind w:left="480" w:right="48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문제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두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사람이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게임을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한다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주사위를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각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1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회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던진다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큰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수가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나온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사람이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이긴다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이긴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사람의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이름을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출력한다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pStyle w:val="af7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150" w:afterAutospacing="0"/>
                        <w:ind w:left="480" w:right="48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과제에서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더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해야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하는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프로그래밍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화면을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만든다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(GUI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는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강의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후반부에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학습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).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게임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Player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의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이름을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입력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받는다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주사위는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2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번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던진다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이긴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사람은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점수를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획득한다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P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경기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시간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, players,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점수를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기록하고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정렬하여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순서대로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출력한다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 w:rsidR="00606D8F" w:rsidRDefault="00606D8F" w:rsidP="00606D8F">
                      <w:pPr>
                        <w:numPr>
                          <w:ilvl w:val="1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960" w:right="960"/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윷놀이를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할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수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있다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. (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상속을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06D8F">
                        <w:rPr>
                          <w:rFonts w:ascii="Helvetica" w:hAnsi="Helvetica" w:cs="Helvetica"/>
                          <w:b/>
                          <w:color w:val="000000"/>
                          <w:sz w:val="21"/>
                          <w:szCs w:val="21"/>
                        </w:rPr>
                        <w:t>사용한다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:rsidR="00606D8F" w:rsidRPr="00606D8F" w:rsidRDefault="00606D8F" w:rsidP="00606D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06D8F">
        <w:rPr>
          <w:rFonts w:hint="eastAsia"/>
          <w:b/>
        </w:rPr>
        <w:t xml:space="preserve"> </w:t>
      </w:r>
      <w:r>
        <w:rPr>
          <w:rFonts w:hint="eastAsia"/>
          <w:b/>
        </w:rPr>
        <w:t>달성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목표</w:t>
      </w: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b/>
        </w:rPr>
      </w:pPr>
    </w:p>
    <w:p w:rsidR="00606D8F" w:rsidRDefault="00606D8F" w:rsidP="00606D8F">
      <w:pPr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3050597</wp:posOffset>
                </wp:positionH>
                <wp:positionV relativeFrom="paragraph">
                  <wp:posOffset>248569</wp:posOffset>
                </wp:positionV>
                <wp:extent cx="1637731" cy="348018"/>
                <wp:effectExtent l="0" t="0" r="1968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D8F" w:rsidRDefault="00606D8F" w:rsidP="00606D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람이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9" style="position:absolute;margin-left:240.2pt;margin-top:19.55pt;width:128.95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" filled="f" strokecolor="red" strokeweight="1pt">
                <v:textbox>
                  <w:txbxContent>
                    <w:p w:rsidR="00606D8F" w:rsidRDefault="00606D8F" w:rsidP="00606D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람이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06D8F" w:rsidRPr="00CC4F37" w:rsidRDefault="00CC4F37" w:rsidP="00CC4F37">
      <w:pPr>
        <w:pStyle w:val="af7"/>
        <w:shd w:val="clear" w:color="auto" w:fill="FFFFFF"/>
        <w:spacing w:before="0" w:beforeAutospacing="0" w:after="150" w:afterAutospacing="0"/>
        <w:ind w:right="480"/>
        <w:rPr>
          <w:rFonts w:ascii="Helvetica" w:hAnsi="Helvetica" w:cs="Helvetica" w:hint="eastAsia"/>
          <w:b/>
          <w:color w:val="000000"/>
          <w:sz w:val="21"/>
          <w:szCs w:val="21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3787576</wp:posOffset>
                </wp:positionH>
                <wp:positionV relativeFrom="paragraph">
                  <wp:posOffset>3067685</wp:posOffset>
                </wp:positionV>
                <wp:extent cx="211540" cy="525211"/>
                <wp:effectExtent l="0" t="38100" r="55245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40" cy="52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03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7" o:spid="_x0000_s1026" type="#_x0000_t32" style="position:absolute;left:0;text-align:left;margin-left:298.25pt;margin-top:241.55pt;width:16.65pt;height:41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" strokecolor="#7e2a0d [1924]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361989</wp:posOffset>
                </wp:positionH>
                <wp:positionV relativeFrom="paragraph">
                  <wp:posOffset>1962215</wp:posOffset>
                </wp:positionV>
                <wp:extent cx="2606722" cy="1630785"/>
                <wp:effectExtent l="38100" t="38100" r="22225" b="2667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722" cy="163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8AF2" id="직선 화살표 연결선 26" o:spid="_x0000_s1026" type="#_x0000_t32" style="position:absolute;left:0;text-align:left;margin-left:28.5pt;margin-top:154.5pt;width:205.25pt;height:128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" strokecolor="#7e2a0d [1924]">
                <v:stroke endarrow="block"/>
              </v:shape>
            </w:pict>
          </mc:Fallback>
        </mc:AlternateContent>
      </w:r>
      <w:r w:rsidRPr="00CC4F3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6F062" wp14:editId="6290AE80">
                <wp:simplePos x="0" y="0"/>
                <wp:positionH relativeFrom="column">
                  <wp:posOffset>2347595</wp:posOffset>
                </wp:positionH>
                <wp:positionV relativeFrom="paragraph">
                  <wp:posOffset>3582035</wp:posOffset>
                </wp:positionV>
                <wp:extent cx="3908425" cy="395605"/>
                <wp:effectExtent l="0" t="0" r="15875" b="2349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F37" w:rsidRDefault="00CC4F37" w:rsidP="00CC4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  <w:r>
                              <w:t>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사람이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긴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람의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름을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력한다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6F062" id="직사각형 25" o:spid="_x0000_s1030" style="position:absolute;margin-left:184.85pt;margin-top:282.05pt;width:307.75pt;height:31.1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" filled="f" strokecolor="red" strokeweight="1pt">
                <v:textbox>
                  <w:txbxContent>
                    <w:p w:rsidR="00CC4F37" w:rsidRDefault="00CC4F37" w:rsidP="00CC4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나</w:t>
                      </w:r>
                      <w:r>
                        <w:t>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사람이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긴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람의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름을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출</w:t>
                      </w:r>
                      <w:r>
                        <w:t>력한다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C4F3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B98A3E8" wp14:editId="49D4AE02">
                <wp:simplePos x="0" y="0"/>
                <wp:positionH relativeFrom="column">
                  <wp:posOffset>74930</wp:posOffset>
                </wp:positionH>
                <wp:positionV relativeFrom="paragraph">
                  <wp:posOffset>1306830</wp:posOffset>
                </wp:positionV>
                <wp:extent cx="661670" cy="2312670"/>
                <wp:effectExtent l="57150" t="38100" r="24130" b="3048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670" cy="2312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2D11" id="직선 화살표 연결선 24" o:spid="_x0000_s1026" type="#_x0000_t32" style="position:absolute;left:0;text-align:left;margin-left:5.9pt;margin-top:102.9pt;width:52.1pt;height:182.1pt;flip:x y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" strokecolor="#7e2a0d [1924]">
                <v:stroke endarrow="block"/>
              </v:shape>
            </w:pict>
          </mc:Fallback>
        </mc:AlternateContent>
      </w:r>
      <w:r w:rsidRPr="00CC4F3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7027647" wp14:editId="14805DBC">
                <wp:simplePos x="0" y="0"/>
                <wp:positionH relativeFrom="column">
                  <wp:posOffset>101732</wp:posOffset>
                </wp:positionH>
                <wp:positionV relativeFrom="paragraph">
                  <wp:posOffset>3575154</wp:posOffset>
                </wp:positionV>
                <wp:extent cx="1856096" cy="341194"/>
                <wp:effectExtent l="0" t="0" r="11430" b="2095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411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F37" w:rsidRDefault="00CC4F37" w:rsidP="00CC4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사위를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던진</w:t>
                            </w:r>
                            <w: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7647" id="직사각형 23" o:spid="_x0000_s1031" style="position:absolute;margin-left:8pt;margin-top:281.5pt;width:146.15pt;height:26.8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" filled="f" strokecolor="red" strokeweight="1.5pt">
                <v:textbox>
                  <w:txbxContent>
                    <w:p w:rsidR="00CC4F37" w:rsidRDefault="00CC4F37" w:rsidP="00CC4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주</w:t>
                      </w:r>
                      <w:r>
                        <w:t>사위를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각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>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던진</w:t>
                      </w:r>
                      <w:r>
                        <w:t>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3987966" wp14:editId="2B760C0E">
                <wp:simplePos x="0" y="0"/>
                <wp:positionH relativeFrom="column">
                  <wp:posOffset>4688262</wp:posOffset>
                </wp:positionH>
                <wp:positionV relativeFrom="paragraph">
                  <wp:posOffset>208479</wp:posOffset>
                </wp:positionV>
                <wp:extent cx="259374" cy="784746"/>
                <wp:effectExtent l="0" t="0" r="64770" b="539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74" cy="784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050C" id="직선 화살표 연결선 8" o:spid="_x0000_s1026" type="#_x0000_t32" style="position:absolute;left:0;text-align:left;margin-left:369.15pt;margin-top:16.4pt;width:20.4pt;height:61.8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" strokecolor="#7e2a0d [1924]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6AB9524B" wp14:editId="629705F3">
                <wp:simplePos x="0" y="0"/>
                <wp:positionH relativeFrom="column">
                  <wp:posOffset>2715743</wp:posOffset>
                </wp:positionH>
                <wp:positionV relativeFrom="paragraph">
                  <wp:posOffset>235433</wp:posOffset>
                </wp:positionV>
                <wp:extent cx="327518" cy="682388"/>
                <wp:effectExtent l="38100" t="0" r="3492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18" cy="6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8397" id="직선 화살표 연결선 7" o:spid="_x0000_s1026" type="#_x0000_t32" style="position:absolute;left:0;text-align:left;margin-left:213.85pt;margin-top:18.55pt;width:25.8pt;height:53.75pt;flip:x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" strokecolor="#7e2a0d [1924]">
                <v:stroke endarrow="block"/>
              </v:shape>
            </w:pict>
          </mc:Fallback>
        </mc:AlternateContent>
      </w:r>
      <w:r>
        <w:rPr>
          <w:rFonts w:hint="eastAsia"/>
          <w:b/>
        </w:rPr>
        <w:t>[문제]</w:t>
      </w:r>
      <w:r w:rsidRPr="00CC4F37"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44B9045F" wp14:editId="08E98C9A">
            <wp:extent cx="5758573" cy="3274885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22" cy="328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8F" w:rsidRDefault="00AF0D76" w:rsidP="00606D8F">
      <w:pPr>
        <w:rPr>
          <w:b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BEBA3B" wp14:editId="0BFB2408">
                <wp:simplePos x="0" y="0"/>
                <wp:positionH relativeFrom="column">
                  <wp:posOffset>-67917</wp:posOffset>
                </wp:positionH>
                <wp:positionV relativeFrom="paragraph">
                  <wp:posOffset>313899</wp:posOffset>
                </wp:positionV>
                <wp:extent cx="5929953" cy="3308814"/>
                <wp:effectExtent l="19050" t="19050" r="13970" b="254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953" cy="33088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FCAA5" id="직사각형 29" o:spid="_x0000_s1026" style="position:absolute;left:0;text-align:left;margin-left:-5.35pt;margin-top:24.7pt;width:466.95pt;height:260.5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" filled="f" strokecolor="red" strokeweight="3pt"/>
            </w:pict>
          </mc:Fallback>
        </mc:AlternateContent>
      </w:r>
      <w:r w:rsidR="00CC4F37">
        <w:rPr>
          <w:rFonts w:hint="eastAsia"/>
          <w:b/>
        </w:rPr>
        <w:t>[</w:t>
      </w:r>
      <w:r w:rsidR="00CC4F37" w:rsidRPr="00CC4F37">
        <w:rPr>
          <w:rFonts w:hint="eastAsia"/>
          <w:b/>
        </w:rPr>
        <w:t>과제에서</w:t>
      </w:r>
      <w:r w:rsidR="00CC4F37" w:rsidRPr="00CC4F37">
        <w:rPr>
          <w:rFonts w:hint="eastAsia"/>
          <w:b/>
        </w:rPr>
        <w:t xml:space="preserve"> </w:t>
      </w:r>
      <w:r w:rsidR="00CC4F37" w:rsidRPr="00CC4F37">
        <w:rPr>
          <w:rFonts w:hint="eastAsia"/>
          <w:b/>
        </w:rPr>
        <w:t>더</w:t>
      </w:r>
      <w:r w:rsidR="00CC4F37" w:rsidRPr="00CC4F37">
        <w:rPr>
          <w:rFonts w:hint="eastAsia"/>
          <w:b/>
        </w:rPr>
        <w:t xml:space="preserve"> </w:t>
      </w:r>
      <w:r w:rsidR="00CC4F37" w:rsidRPr="00CC4F37">
        <w:rPr>
          <w:rFonts w:hint="eastAsia"/>
          <w:b/>
        </w:rPr>
        <w:t>해야</w:t>
      </w:r>
      <w:r w:rsidR="00CC4F37" w:rsidRPr="00CC4F37">
        <w:rPr>
          <w:rFonts w:hint="eastAsia"/>
          <w:b/>
        </w:rPr>
        <w:t xml:space="preserve"> </w:t>
      </w:r>
      <w:r w:rsidR="00CC4F37" w:rsidRPr="00CC4F37">
        <w:rPr>
          <w:rFonts w:hint="eastAsia"/>
          <w:b/>
        </w:rPr>
        <w:t>하는</w:t>
      </w:r>
      <w:r w:rsidR="00CC4F37" w:rsidRPr="00CC4F37">
        <w:rPr>
          <w:rFonts w:hint="eastAsia"/>
          <w:b/>
        </w:rPr>
        <w:t xml:space="preserve"> </w:t>
      </w:r>
      <w:r w:rsidR="00CC4F37" w:rsidRPr="00CC4F37">
        <w:rPr>
          <w:rFonts w:hint="eastAsia"/>
          <w:b/>
        </w:rPr>
        <w:t>프로그래밍</w:t>
      </w:r>
      <w:r w:rsidR="00CC4F37">
        <w:rPr>
          <w:rFonts w:hint="eastAsia"/>
          <w:b/>
        </w:rPr>
        <w:t>]</w:t>
      </w:r>
    </w:p>
    <w:p w:rsidR="00CC4F37" w:rsidRPr="00CC4F37" w:rsidRDefault="00AF0D76" w:rsidP="00606D8F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4149242</wp:posOffset>
                </wp:positionH>
                <wp:positionV relativeFrom="paragraph">
                  <wp:posOffset>6566980</wp:posOffset>
                </wp:positionV>
                <wp:extent cx="1514901" cy="689212"/>
                <wp:effectExtent l="0" t="0" r="28575" b="15875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689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D76" w:rsidRDefault="00AF0D76" w:rsidP="00AF0D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록이</w:t>
                            </w:r>
                            <w:r>
                              <w:rPr>
                                <w:rFonts w:hint="eastAsia"/>
                              </w:rPr>
                              <w:t xml:space="preserve"> Save </w:t>
                            </w:r>
                            <w:r>
                              <w:rPr>
                                <w:rFonts w:hint="eastAsia"/>
                              </w:rPr>
                              <w:t>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1" o:spid="_x0000_s1032" style="position:absolute;margin-left:326.7pt;margin-top:517.1pt;width:119.3pt;height:5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" filled="f" strokecolor="#68230b [1604]" strokeweight="1pt">
                <v:textbox>
                  <w:txbxContent>
                    <w:p w:rsidR="00AF0D76" w:rsidRDefault="00AF0D76" w:rsidP="00AF0D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</w:t>
                      </w:r>
                      <w:r>
                        <w:t>록이</w:t>
                      </w:r>
                      <w:r>
                        <w:rPr>
                          <w:rFonts w:hint="eastAsia"/>
                        </w:rPr>
                        <w:t xml:space="preserve"> Save </w:t>
                      </w:r>
                      <w:r>
                        <w:rPr>
                          <w:rFonts w:hint="eastAsia"/>
                        </w:rPr>
                        <w:t>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것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t>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-40621</wp:posOffset>
                </wp:positionH>
                <wp:positionV relativeFrom="paragraph">
                  <wp:posOffset>6860407</wp:posOffset>
                </wp:positionV>
                <wp:extent cx="5656997" cy="1753738"/>
                <wp:effectExtent l="0" t="0" r="20320" b="1841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997" cy="1753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D76" w:rsidRDefault="00AF0D76" w:rsidP="00AF0D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59095" cy="1214755"/>
                                  <wp:effectExtent l="0" t="0" r="8255" b="4445"/>
                                  <wp:docPr id="60" name="그림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9095" cy="1214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9" o:spid="_x0000_s1033" style="position:absolute;margin-left:-3.2pt;margin-top:540.2pt;width:445.45pt;height:138.1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" filled="f" strokecolor="red" strokeweight="1pt">
                <v:textbox style="mso-fit-shape-to-text:t">
                  <w:txbxContent>
                    <w:p w:rsidR="00AF0D76" w:rsidRDefault="00AF0D76" w:rsidP="00AF0D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59095" cy="1214755"/>
                            <wp:effectExtent l="0" t="0" r="8255" b="4445"/>
                            <wp:docPr id="60" name="그림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9095" cy="1214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4660654</wp:posOffset>
                </wp:positionH>
                <wp:positionV relativeFrom="paragraph">
                  <wp:posOffset>3161334</wp:posOffset>
                </wp:positionV>
                <wp:extent cx="1972102" cy="600501"/>
                <wp:effectExtent l="0" t="0" r="28575" b="2857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6005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D76" w:rsidRDefault="00AF0D76" w:rsidP="00AF0D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SAV</w:t>
                            </w:r>
                            <w:r>
                              <w:t xml:space="preserve">E </w:t>
                            </w:r>
                            <w:r>
                              <w:rPr>
                                <w:rFonts w:hint="eastAsia"/>
                              </w:rPr>
                              <w:t>버</w:t>
                            </w:r>
                            <w:r>
                              <w:t>튼을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누</w:t>
                            </w:r>
                            <w:r>
                              <w:t>르</w:t>
                            </w:r>
                            <w:r>
                              <w:rPr>
                                <w:rFonts w:hint="eastAsia"/>
                              </w:rP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록이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Result.txt</w:t>
                            </w: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태로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저</w:t>
                            </w:r>
                            <w:r>
                              <w:t>장됨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8" o:spid="_x0000_s1034" style="position:absolute;margin-left:367pt;margin-top:248.9pt;width:155.3pt;height:4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" filled="f" strokecolor="#68230b [1604]" strokeweight="1pt">
                <v:textbox>
                  <w:txbxContent>
                    <w:p w:rsidR="00AF0D76" w:rsidRDefault="00AF0D76" w:rsidP="00AF0D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SAV</w:t>
                      </w:r>
                      <w:r>
                        <w:t xml:space="preserve">E </w:t>
                      </w:r>
                      <w:r>
                        <w:rPr>
                          <w:rFonts w:hint="eastAsia"/>
                        </w:rPr>
                        <w:t>버</w:t>
                      </w:r>
                      <w:r>
                        <w:t>튼을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누</w:t>
                      </w:r>
                      <w:r>
                        <w:t>르</w:t>
                      </w:r>
                      <w:r>
                        <w:rPr>
                          <w:rFonts w:hint="eastAsia"/>
                        </w:rPr>
                        <w:t>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</w:t>
                      </w:r>
                      <w:r>
                        <w:t>록이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Result.txt</w:t>
                      </w:r>
                      <w:r>
                        <w:rPr>
                          <w:rFonts w:hint="eastAsia"/>
                        </w:rPr>
                        <w:t>형</w:t>
                      </w:r>
                      <w:r>
                        <w:t>태로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저</w:t>
                      </w:r>
                      <w:r>
                        <w:t>장됨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4326663</wp:posOffset>
                </wp:positionH>
                <wp:positionV relativeFrom="paragraph">
                  <wp:posOffset>3584329</wp:posOffset>
                </wp:positionV>
                <wp:extent cx="1405719" cy="1570108"/>
                <wp:effectExtent l="38100" t="0" r="23495" b="4953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719" cy="1570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3A22" id="직선 화살표 연결선 57" o:spid="_x0000_s1026" type="#_x0000_t32" style="position:absolute;left:0;text-align:left;margin-left:340.7pt;margin-top:282.25pt;width:110.7pt;height:123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" strokecolor="#7e2a0d [1924]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2615953</wp:posOffset>
                </wp:positionV>
                <wp:extent cx="2053988" cy="968991"/>
                <wp:effectExtent l="0" t="0" r="60960" b="6032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98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EB00F" id="직선 화살표 연결선 56" o:spid="_x0000_s1026" type="#_x0000_t32" style="position:absolute;left:0;text-align:left;margin-left:289.1pt;margin-top:206pt;width:161.75pt;height:7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" strokecolor="#7e2a0d [1924]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4731253</wp:posOffset>
                </wp:positionV>
                <wp:extent cx="6073254" cy="2190466"/>
                <wp:effectExtent l="0" t="0" r="18415" b="1778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4" cy="2190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D76" w:rsidRDefault="00AF0D76" w:rsidP="00AF0D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65928" cy="1781175"/>
                                  <wp:effectExtent l="0" t="0" r="1905" b="0"/>
                                  <wp:docPr id="55" name="그림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8827" cy="1782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4" o:spid="_x0000_s1035" style="position:absolute;margin-left:-5.3pt;margin-top:372.55pt;width:478.2pt;height:172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" filled="f" strokecolor="red" strokeweight="1pt">
                <v:textbox style="mso-fit-shape-to-text:t">
                  <w:txbxContent>
                    <w:p w:rsidR="00AF0D76" w:rsidRDefault="00AF0D76" w:rsidP="00AF0D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65928" cy="1781175"/>
                            <wp:effectExtent l="0" t="0" r="1905" b="0"/>
                            <wp:docPr id="55" name="그림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8827" cy="1782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4D78AC" wp14:editId="531B4609">
                <wp:simplePos x="0" y="0"/>
                <wp:positionH relativeFrom="column">
                  <wp:posOffset>1406042</wp:posOffset>
                </wp:positionH>
                <wp:positionV relativeFrom="paragraph">
                  <wp:posOffset>2936676</wp:posOffset>
                </wp:positionV>
                <wp:extent cx="1146412" cy="1269242"/>
                <wp:effectExtent l="38100" t="38100" r="34925" b="2667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412" cy="126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B4B4" id="직선 화살표 연결선 48" o:spid="_x0000_s1026" type="#_x0000_t32" style="position:absolute;left:0;text-align:left;margin-left:110.7pt;margin-top:231.25pt;width:90.25pt;height:99.9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2CA4834" wp14:editId="1540CE02">
                <wp:simplePos x="0" y="0"/>
                <wp:positionH relativeFrom="column">
                  <wp:posOffset>2177139</wp:posOffset>
                </wp:positionH>
                <wp:positionV relativeFrom="paragraph">
                  <wp:posOffset>4205918</wp:posOffset>
                </wp:positionV>
                <wp:extent cx="4271749" cy="348018"/>
                <wp:effectExtent l="0" t="0" r="14605" b="1397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749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77" w:rsidRPr="00865877" w:rsidRDefault="00865877" w:rsidP="00865877">
                            <w:pPr>
                              <w:rPr>
                                <w:rFonts w:hint="eastAsia"/>
                              </w:rPr>
                            </w:pPr>
                            <w:r w:rsidRPr="00865877">
                              <w:rPr>
                                <w:rFonts w:hint="eastAsia"/>
                              </w:rPr>
                              <w:t>경기</w:t>
                            </w:r>
                            <w:r w:rsidRPr="00865877">
                              <w:t xml:space="preserve"> </w:t>
                            </w:r>
                            <w:r w:rsidRPr="00865877">
                              <w:rPr>
                                <w:rFonts w:hint="eastAsia"/>
                              </w:rPr>
                              <w:t>시간</w:t>
                            </w:r>
                            <w:r w:rsidRPr="00865877">
                              <w:t xml:space="preserve">, players, </w:t>
                            </w:r>
                            <w:r w:rsidRPr="00865877">
                              <w:rPr>
                                <w:rFonts w:hint="eastAsia"/>
                              </w:rPr>
                              <w:t>점수를</w:t>
                            </w:r>
                            <w:r w:rsidRPr="00865877">
                              <w:t xml:space="preserve"> </w:t>
                            </w:r>
                            <w:r w:rsidRPr="00865877">
                              <w:rPr>
                                <w:rFonts w:hint="eastAsia"/>
                              </w:rPr>
                              <w:t>기록하고</w:t>
                            </w:r>
                            <w:r w:rsidRPr="00865877">
                              <w:t xml:space="preserve"> </w:t>
                            </w:r>
                            <w:r w:rsidRPr="00865877">
                              <w:rPr>
                                <w:rFonts w:hint="eastAsia"/>
                              </w:rPr>
                              <w:t>정렬하여</w:t>
                            </w:r>
                            <w:r w:rsidRPr="00865877">
                              <w:t xml:space="preserve"> </w:t>
                            </w:r>
                            <w:r w:rsidRPr="00865877">
                              <w:rPr>
                                <w:rFonts w:hint="eastAsia"/>
                              </w:rPr>
                              <w:t>순서대로</w:t>
                            </w:r>
                            <w:r w:rsidRPr="00865877">
                              <w:t xml:space="preserve"> </w:t>
                            </w:r>
                            <w:r w:rsidRPr="00865877">
                              <w:rPr>
                                <w:rFonts w:hint="eastAsia"/>
                              </w:rPr>
                              <w:t>출력한다</w:t>
                            </w:r>
                            <w:r w:rsidRPr="00865877">
                              <w:t>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3549E" wp14:editId="2E420625">
                                  <wp:extent cx="798195" cy="238760"/>
                                  <wp:effectExtent l="0" t="0" r="1905" b="8890"/>
                                  <wp:docPr id="52" name="그림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4834" id="직사각형 47" o:spid="_x0000_s1036" style="position:absolute;margin-left:171.45pt;margin-top:331.15pt;width:336.35pt;height:27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" filled="f" strokecolor="red" strokeweight="1pt">
                <v:textbox>
                  <w:txbxContent>
                    <w:p w:rsidR="00865877" w:rsidRPr="00865877" w:rsidRDefault="00865877" w:rsidP="00865877">
                      <w:pPr>
                        <w:rPr>
                          <w:rFonts w:hint="eastAsia"/>
                        </w:rPr>
                      </w:pPr>
                      <w:r w:rsidRPr="00865877">
                        <w:rPr>
                          <w:rFonts w:hint="eastAsia"/>
                        </w:rPr>
                        <w:t>경기</w:t>
                      </w:r>
                      <w:r w:rsidRPr="00865877">
                        <w:t xml:space="preserve"> </w:t>
                      </w:r>
                      <w:r w:rsidRPr="00865877">
                        <w:rPr>
                          <w:rFonts w:hint="eastAsia"/>
                        </w:rPr>
                        <w:t>시간</w:t>
                      </w:r>
                      <w:r w:rsidRPr="00865877">
                        <w:t xml:space="preserve">, players, </w:t>
                      </w:r>
                      <w:r w:rsidRPr="00865877">
                        <w:rPr>
                          <w:rFonts w:hint="eastAsia"/>
                        </w:rPr>
                        <w:t>점수를</w:t>
                      </w:r>
                      <w:r w:rsidRPr="00865877">
                        <w:t xml:space="preserve"> </w:t>
                      </w:r>
                      <w:r w:rsidRPr="00865877">
                        <w:rPr>
                          <w:rFonts w:hint="eastAsia"/>
                        </w:rPr>
                        <w:t>기록하고</w:t>
                      </w:r>
                      <w:r w:rsidRPr="00865877">
                        <w:t xml:space="preserve"> </w:t>
                      </w:r>
                      <w:r w:rsidRPr="00865877">
                        <w:rPr>
                          <w:rFonts w:hint="eastAsia"/>
                        </w:rPr>
                        <w:t>정렬하여</w:t>
                      </w:r>
                      <w:r w:rsidRPr="00865877">
                        <w:t xml:space="preserve"> </w:t>
                      </w:r>
                      <w:r w:rsidRPr="00865877">
                        <w:rPr>
                          <w:rFonts w:hint="eastAsia"/>
                        </w:rPr>
                        <w:t>순서대로</w:t>
                      </w:r>
                      <w:r w:rsidRPr="00865877">
                        <w:t xml:space="preserve"> </w:t>
                      </w:r>
                      <w:r w:rsidRPr="00865877">
                        <w:rPr>
                          <w:rFonts w:hint="eastAsia"/>
                        </w:rPr>
                        <w:t>출력한다</w:t>
                      </w:r>
                      <w:r w:rsidRPr="00865877">
                        <w:t>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33549E" wp14:editId="2E420625">
                            <wp:extent cx="798195" cy="238760"/>
                            <wp:effectExtent l="0" t="0" r="1905" b="8890"/>
                            <wp:docPr id="52" name="그림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B1F25FF" wp14:editId="15016B4D">
                <wp:simplePos x="0" y="0"/>
                <wp:positionH relativeFrom="column">
                  <wp:posOffset>1023905</wp:posOffset>
                </wp:positionH>
                <wp:positionV relativeFrom="paragraph">
                  <wp:posOffset>1954037</wp:posOffset>
                </wp:positionV>
                <wp:extent cx="941696" cy="2238157"/>
                <wp:effectExtent l="0" t="38100" r="49530" b="2921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696" cy="2238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958F" id="직선 화살표 연결선 45" o:spid="_x0000_s1026" type="#_x0000_t32" style="position:absolute;left:0;text-align:left;margin-left:80.6pt;margin-top:153.85pt;width:74.15pt;height:176.25pt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7E1D45" wp14:editId="6B35D806">
                <wp:simplePos x="0" y="0"/>
                <wp:positionH relativeFrom="column">
                  <wp:posOffset>477994</wp:posOffset>
                </wp:positionH>
                <wp:positionV relativeFrom="paragraph">
                  <wp:posOffset>3127745</wp:posOffset>
                </wp:positionV>
                <wp:extent cx="279779" cy="464611"/>
                <wp:effectExtent l="0" t="38100" r="63500" b="311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79" cy="46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6BB0" id="직선 화살표 연결선 31" o:spid="_x0000_s1026" type="#_x0000_t32" style="position:absolute;left:0;text-align:left;margin-left:37.65pt;margin-top:246.3pt;width:22.05pt;height:36.6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BAD570B" wp14:editId="13F0F406">
                <wp:simplePos x="0" y="0"/>
                <wp:positionH relativeFrom="column">
                  <wp:posOffset>402931</wp:posOffset>
                </wp:positionH>
                <wp:positionV relativeFrom="paragraph">
                  <wp:posOffset>1278472</wp:posOffset>
                </wp:positionV>
                <wp:extent cx="3643810" cy="2340591"/>
                <wp:effectExtent l="38100" t="38100" r="33020" b="2222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3810" cy="234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5CA6" id="직선 화살표 연결선 43" o:spid="_x0000_s1026" type="#_x0000_t32" style="position:absolute;left:0;text-align:left;margin-left:31.75pt;margin-top:100.65pt;width:286.9pt;height:184.3pt;flip:x 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DCE5868" wp14:editId="10225989">
                <wp:simplePos x="0" y="0"/>
                <wp:positionH relativeFrom="column">
                  <wp:posOffset>423402</wp:posOffset>
                </wp:positionH>
                <wp:positionV relativeFrom="paragraph">
                  <wp:posOffset>985046</wp:posOffset>
                </wp:positionV>
                <wp:extent cx="3220748" cy="2613148"/>
                <wp:effectExtent l="38100" t="38100" r="17780" b="3492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0748" cy="261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0E40" id="직선 화살표 연결선 42" o:spid="_x0000_s1026" type="#_x0000_t32" style="position:absolute;left:0;text-align:left;margin-left:33.35pt;margin-top:77.55pt;width:253.6pt;height:205.75pt;flip:x y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D1A8C0" wp14:editId="56438845">
                <wp:simplePos x="0" y="0"/>
                <wp:positionH relativeFrom="column">
                  <wp:posOffset>2627515</wp:posOffset>
                </wp:positionH>
                <wp:positionV relativeFrom="paragraph">
                  <wp:posOffset>677971</wp:posOffset>
                </wp:positionV>
                <wp:extent cx="1419367" cy="2920489"/>
                <wp:effectExtent l="0" t="38100" r="66675" b="3238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367" cy="2920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92D2" id="직선 화살표 연결선 40" o:spid="_x0000_s1026" type="#_x0000_t32" style="position:absolute;left:0;text-align:left;margin-left:206.9pt;margin-top:53.4pt;width:111.75pt;height:229.95p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" strokecolor="#7e2a0d [1924]">
                <v:stroke endarrow="block"/>
              </v:shape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7CF9395" wp14:editId="715DB722">
                <wp:simplePos x="0" y="0"/>
                <wp:positionH relativeFrom="column">
                  <wp:posOffset>2313618</wp:posOffset>
                </wp:positionH>
                <wp:positionV relativeFrom="paragraph">
                  <wp:posOffset>718915</wp:posOffset>
                </wp:positionV>
                <wp:extent cx="135880" cy="2886369"/>
                <wp:effectExtent l="76200" t="38100" r="36195" b="2857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80" cy="288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6442" id="직선 화살표 연결선 39" o:spid="_x0000_s1026" type="#_x0000_t32" style="position:absolute;left:0;text-align:left;margin-left:182.15pt;margin-top:56.6pt;width:10.7pt;height:227.25pt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" strokecolor="#7e2a0d [1924]">
                <v:stroke endarrow="block"/>
              </v:shape>
            </w:pict>
          </mc:Fallback>
        </mc:AlternateContent>
      </w:r>
      <w:bookmarkStart w:id="0" w:name="_GoBack"/>
      <w:r w:rsidR="00865877">
        <w:rPr>
          <w:rFonts w:hint="eastAsia"/>
          <w:b/>
          <w:noProof/>
        </w:rPr>
        <w:drawing>
          <wp:inline distT="0" distB="0" distL="0" distR="0" wp14:anchorId="0846FCBF" wp14:editId="265AE2D6">
            <wp:extent cx="5759450" cy="30162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5BF223B" wp14:editId="709112D6">
                <wp:simplePos x="0" y="0"/>
                <wp:positionH relativeFrom="column">
                  <wp:posOffset>-102036</wp:posOffset>
                </wp:positionH>
                <wp:positionV relativeFrom="paragraph">
                  <wp:posOffset>4192270</wp:posOffset>
                </wp:positionV>
                <wp:extent cx="2163170" cy="348018"/>
                <wp:effectExtent l="0" t="0" r="27940" b="1397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0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77" w:rsidRDefault="00865877" w:rsidP="008658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람이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</w:t>
                            </w:r>
                            <w:r>
                              <w:t>수를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획</w:t>
                            </w:r>
                            <w:r>
                              <w:t>득한다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223B" id="직사각형 44" o:spid="_x0000_s1037" style="position:absolute;margin-left:-8.05pt;margin-top:330.1pt;width:170.35pt;height:27.4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" filled="f" strokecolor="red" strokeweight="1pt">
                <v:textbox>
                  <w:txbxContent>
                    <w:p w:rsidR="00865877" w:rsidRDefault="00865877" w:rsidP="008658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</w:t>
                      </w:r>
                      <w:r>
                        <w:t>람이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</w:t>
                      </w:r>
                      <w:r>
                        <w:t>수를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획</w:t>
                      </w:r>
                      <w:r>
                        <w:t>득한다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8CA10B" wp14:editId="160ADBDF">
                <wp:simplePos x="0" y="0"/>
                <wp:positionH relativeFrom="column">
                  <wp:posOffset>3535092</wp:posOffset>
                </wp:positionH>
                <wp:positionV relativeFrom="paragraph">
                  <wp:posOffset>3605416</wp:posOffset>
                </wp:positionV>
                <wp:extent cx="1589965" cy="348018"/>
                <wp:effectExtent l="0" t="0" r="10795" b="139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5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77" w:rsidRDefault="00865877" w:rsidP="008658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사위를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던</w:t>
                            </w:r>
                            <w:r>
                              <w:t>진다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A10B" id="직사각형 41" o:spid="_x0000_s1038" style="position:absolute;margin-left:278.35pt;margin-top:283.9pt;width:125.2pt;height:27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" filled="f" strokecolor="red" strokeweight="1pt">
                <v:textbox>
                  <w:txbxContent>
                    <w:p w:rsidR="00865877" w:rsidRDefault="00865877" w:rsidP="008658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주</w:t>
                      </w:r>
                      <w:r>
                        <w:t>사위를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  <w:r>
                        <w:rPr>
                          <w:rFonts w:hint="eastAsia"/>
                        </w:rPr>
                        <w:t>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던</w:t>
                      </w:r>
                      <w:r>
                        <w:t>진다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6587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9A1A851" wp14:editId="09C30F02">
                <wp:simplePos x="0" y="0"/>
                <wp:positionH relativeFrom="column">
                  <wp:posOffset>1378745</wp:posOffset>
                </wp:positionH>
                <wp:positionV relativeFrom="paragraph">
                  <wp:posOffset>3605416</wp:posOffset>
                </wp:positionV>
                <wp:extent cx="2013045" cy="348018"/>
                <wp:effectExtent l="0" t="0" r="25400" b="1397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877" w:rsidRDefault="00865877" w:rsidP="008658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Player</w:t>
                            </w:r>
                            <w:r>
                              <w:rPr>
                                <w:rFonts w:hint="eastAsia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름을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받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A851" id="직사각형 38" o:spid="_x0000_s1039" style="position:absolute;margin-left:108.55pt;margin-top:283.9pt;width:158.5pt;height:27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" filled="f" strokecolor="red" strokeweight="1pt">
                <v:textbox>
                  <w:txbxContent>
                    <w:p w:rsidR="00865877" w:rsidRDefault="00865877" w:rsidP="00865877">
                      <w:pPr>
                        <w:rPr>
                          <w:rFonts w:hint="eastAsia"/>
                        </w:rPr>
                      </w:pPr>
                      <w:r>
                        <w:t>Player</w:t>
                      </w:r>
                      <w:r>
                        <w:rPr>
                          <w:rFonts w:hint="eastAsia"/>
                        </w:rP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름을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받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C4F3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FB2104" wp14:editId="352E8A4B">
                <wp:simplePos x="0" y="0"/>
                <wp:positionH relativeFrom="column">
                  <wp:posOffset>-67917</wp:posOffset>
                </wp:positionH>
                <wp:positionV relativeFrom="paragraph">
                  <wp:posOffset>3598592</wp:posOffset>
                </wp:positionV>
                <wp:extent cx="1132765" cy="348018"/>
                <wp:effectExtent l="0" t="0" r="10795" b="1397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5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F37" w:rsidRDefault="00CC4F37" w:rsidP="00CC4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화</w:t>
                            </w:r>
                            <w:r>
                              <w:t>면을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t>든다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2104" id="직사각형 30" o:spid="_x0000_s1040" style="position:absolute;margin-left:-5.35pt;margin-top:283.35pt;width:89.2pt;height:2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" filled="f" strokecolor="red" strokeweight="1pt">
                <v:textbox>
                  <w:txbxContent>
                    <w:p w:rsidR="00CC4F37" w:rsidRDefault="00CC4F37" w:rsidP="00CC4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화</w:t>
                      </w:r>
                      <w:r>
                        <w:t>면을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t>든다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4F37" w:rsidRPr="00CC4F37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4D" w:rsidRDefault="00847D4D">
      <w:pPr>
        <w:spacing w:after="0" w:line="240" w:lineRule="auto"/>
      </w:pPr>
      <w:r>
        <w:separator/>
      </w:r>
    </w:p>
  </w:endnote>
  <w:endnote w:type="continuationSeparator" w:id="0">
    <w:p w:rsidR="00847D4D" w:rsidRDefault="0084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CD5" w:rsidRDefault="00847D4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55CD5" w:rsidRDefault="00847D4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객체지향프로그래밍</w:t>
                              </w:r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기말과제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2016-12-12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41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755CD5" w:rsidRDefault="00847D4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객체지향프로그래밍</w:t>
                        </w:r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기말과제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2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2016-12-12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45F4BD4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55CD5" w:rsidRDefault="00847D4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F0D76" w:rsidRPr="00AF0D7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42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755CD5" w:rsidRDefault="00847D4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F0D76" w:rsidRPr="00AF0D76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CD5" w:rsidRDefault="00847D4D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55CD5" w:rsidRDefault="00847D4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객체지향프로그래밍</w:t>
                              </w:r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기말과제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6D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2016-12-12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43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755CD5" w:rsidRDefault="00847D4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객체지향프로그래밍</w:t>
                        </w:r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기말과제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2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6D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2016-12-12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2614887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55CD5" w:rsidRDefault="00847D4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F0D76" w:rsidRPr="00AF0D7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44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755CD5" w:rsidRDefault="00847D4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F0D76" w:rsidRPr="00AF0D76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55CD5" w:rsidRDefault="00755CD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4D" w:rsidRDefault="00847D4D">
      <w:pPr>
        <w:spacing w:after="0" w:line="240" w:lineRule="auto"/>
      </w:pPr>
      <w:r>
        <w:separator/>
      </w:r>
    </w:p>
  </w:footnote>
  <w:footnote w:type="continuationSeparator" w:id="0">
    <w:p w:rsidR="00847D4D" w:rsidRDefault="00847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7344FCC"/>
    <w:multiLevelType w:val="multilevel"/>
    <w:tmpl w:val="F87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73FAC"/>
    <w:multiLevelType w:val="hybridMultilevel"/>
    <w:tmpl w:val="B6B6D8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8F"/>
    <w:rsid w:val="00606D8F"/>
    <w:rsid w:val="00755CD5"/>
    <w:rsid w:val="00847D4D"/>
    <w:rsid w:val="00865877"/>
    <w:rsid w:val="00AF0D76"/>
    <w:rsid w:val="00CC4F37"/>
    <w:rsid w:val="00E0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03AE"/>
  <w15:docId w15:val="{2EC94148-3E7E-4068-99B0-FAEC16CF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Normal (Web)"/>
    <w:basedOn w:val="a0"/>
    <w:uiPriority w:val="99"/>
    <w:unhideWhenUsed/>
    <w:rsid w:val="00606D8F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f8">
    <w:name w:val="List Paragraph"/>
    <w:basedOn w:val="a0"/>
    <w:uiPriority w:val="34"/>
    <w:qFormat/>
    <w:rsid w:val="00606D8F"/>
    <w:pPr>
      <w:ind w:leftChars="400" w:left="800"/>
    </w:pPr>
  </w:style>
  <w:style w:type="character" w:styleId="af9">
    <w:name w:val="annotation reference"/>
    <w:basedOn w:val="a1"/>
    <w:uiPriority w:val="99"/>
    <w:semiHidden/>
    <w:unhideWhenUsed/>
    <w:rsid w:val="00606D8F"/>
    <w:rPr>
      <w:sz w:val="18"/>
      <w:szCs w:val="18"/>
    </w:rPr>
  </w:style>
  <w:style w:type="paragraph" w:styleId="afa">
    <w:name w:val="annotation text"/>
    <w:basedOn w:val="a0"/>
    <w:link w:val="Char5"/>
    <w:uiPriority w:val="99"/>
    <w:semiHidden/>
    <w:unhideWhenUsed/>
    <w:rsid w:val="00606D8F"/>
  </w:style>
  <w:style w:type="character" w:customStyle="1" w:styleId="Char5">
    <w:name w:val="메모 텍스트 Char"/>
    <w:basedOn w:val="a1"/>
    <w:link w:val="afa"/>
    <w:uiPriority w:val="99"/>
    <w:semiHidden/>
    <w:rsid w:val="00606D8F"/>
    <w:rPr>
      <w:rFonts w:cs="Times New Roman"/>
      <w:color w:val="000000" w:themeColor="text1"/>
      <w:szCs w:val="20"/>
    </w:rPr>
  </w:style>
  <w:style w:type="paragraph" w:styleId="afb">
    <w:name w:val="annotation subject"/>
    <w:basedOn w:val="afa"/>
    <w:next w:val="afa"/>
    <w:link w:val="Char6"/>
    <w:uiPriority w:val="99"/>
    <w:semiHidden/>
    <w:unhideWhenUsed/>
    <w:rsid w:val="00606D8F"/>
    <w:rPr>
      <w:b/>
      <w:bCs/>
    </w:rPr>
  </w:style>
  <w:style w:type="character" w:customStyle="1" w:styleId="Char6">
    <w:name w:val="메모 주제 Char"/>
    <w:basedOn w:val="Char5"/>
    <w:link w:val="afb"/>
    <w:uiPriority w:val="99"/>
    <w:semiHidden/>
    <w:rsid w:val="00606D8F"/>
    <w:rPr>
      <w:rFonts w:cs="Times New Roman"/>
      <w:b/>
      <w:bCs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Hee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A0586FED0D4FFDBA8E095212280D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E561DE-54AD-4C7A-B90C-05FBA772A652}"/>
      </w:docPartPr>
      <w:docPartBody>
        <w:p w:rsidR="00000000" w:rsidRDefault="000E467E">
          <w:pPr>
            <w:pStyle w:val="14A0586FED0D4FFDBA8E095212280D15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4E664A06A075438A957EE3CC745368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FBFB9E-2135-4C4D-9552-57833FECA6F6}"/>
      </w:docPartPr>
      <w:docPartBody>
        <w:p w:rsidR="00000000" w:rsidRDefault="000E467E">
          <w:pPr>
            <w:pStyle w:val="4E664A06A075438A957EE3CC745368F3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0C68601D365E4D23AC2F74DAD9E80A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D8D309-BA2A-4E02-A8D3-FFFC6B27B194}"/>
      </w:docPartPr>
      <w:docPartBody>
        <w:p w:rsidR="00000000" w:rsidRDefault="000E467E">
          <w:pPr>
            <w:pStyle w:val="0C68601D365E4D23AC2F74DAD9E80A0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5171DB13CA5841E79D1F98ED1FB8B2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2269A7-C1F3-411B-8EB9-856FFFD4A01B}"/>
      </w:docPartPr>
      <w:docPartBody>
        <w:p w:rsidR="00000000" w:rsidRDefault="000E467E">
          <w:pPr>
            <w:pStyle w:val="5171DB13CA5841E79D1F98ED1FB8B266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7E"/>
    <w:rsid w:val="000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A0586FED0D4FFDBA8E095212280D15">
    <w:name w:val="14A0586FED0D4FFDBA8E095212280D15"/>
    <w:pPr>
      <w:widowControl w:val="0"/>
      <w:wordWrap w:val="0"/>
      <w:autoSpaceDE w:val="0"/>
      <w:autoSpaceDN w:val="0"/>
    </w:pPr>
  </w:style>
  <w:style w:type="paragraph" w:customStyle="1" w:styleId="4E664A06A075438A957EE3CC745368F3">
    <w:name w:val="4E664A06A075438A957EE3CC745368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68601D365E4D23AC2F74DAD9E80A0A">
    <w:name w:val="0C68601D365E4D23AC2F74DAD9E80A0A"/>
    <w:pPr>
      <w:widowControl w:val="0"/>
      <w:wordWrap w:val="0"/>
      <w:autoSpaceDE w:val="0"/>
      <w:autoSpaceDN w:val="0"/>
    </w:pPr>
  </w:style>
  <w:style w:type="paragraph" w:customStyle="1" w:styleId="5171DB13CA5841E79D1F98ED1FB8B266">
    <w:name w:val="5171DB13CA5841E79D1F98ED1FB8B26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4B4A88B-39D9-4303-8FBC-A0DFE03D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46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상명대학교 미디어 소프트웨어학과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기말과제</dc:title>
  <dc:subject>DiceGame</dc:subject>
  <dc:creator>Gun Hee Kim</dc:creator>
  <cp:keywords/>
  <dc:description/>
  <cp:lastModifiedBy>Gun Hee Kim</cp:lastModifiedBy>
  <cp:revision>1</cp:revision>
  <dcterms:created xsi:type="dcterms:W3CDTF">2016-12-12T00:28:00Z</dcterms:created>
  <dcterms:modified xsi:type="dcterms:W3CDTF">2016-12-12T01:14:00Z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